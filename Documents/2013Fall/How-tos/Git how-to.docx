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CD" w:rsidRDefault="00687BFE">
      <w:proofErr w:type="spellStart"/>
      <w:r>
        <w:t>Git</w:t>
      </w:r>
      <w:proofErr w:type="spellEnd"/>
      <w:r>
        <w:t xml:space="preserve"> best practices:</w:t>
      </w:r>
    </w:p>
    <w:p w:rsidR="00623CFA" w:rsidRDefault="00623CFA" w:rsidP="00623CFA">
      <w:pPr>
        <w:pStyle w:val="ListParagraph"/>
        <w:numPr>
          <w:ilvl w:val="0"/>
          <w:numId w:val="1"/>
        </w:numPr>
      </w:pPr>
      <w:r>
        <w:t>Branch management</w:t>
      </w:r>
    </w:p>
    <w:p w:rsidR="00623CFA" w:rsidRDefault="00BE6B19" w:rsidP="00623CFA">
      <w:pPr>
        <w:pStyle w:val="ListParagraph"/>
        <w:numPr>
          <w:ilvl w:val="1"/>
          <w:numId w:val="1"/>
        </w:numPr>
      </w:pPr>
      <w:r>
        <w:t>Do not push to the master branch.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 xml:space="preserve">Pull the </w:t>
      </w:r>
      <w:proofErr w:type="spellStart"/>
      <w:r>
        <w:t>git</w:t>
      </w:r>
      <w:proofErr w:type="spellEnd"/>
      <w:r>
        <w:t xml:space="preserve"> repository.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>Create your own branch</w:t>
      </w:r>
      <w:r w:rsidR="00212782">
        <w:t xml:space="preserve"> (right click&gt;team&gt;switch to&gt; new branch)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>Make changes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github</w:t>
      </w:r>
      <w:proofErr w:type="spellEnd"/>
      <w:r>
        <w:t xml:space="preserve"> (</w:t>
      </w:r>
      <w:r w:rsidR="00212782">
        <w:t>team&gt;push</w:t>
      </w:r>
      <w:r>
        <w:t xml:space="preserve"> to upstream)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>, click on pull request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>Make new pull request with master branch as base and your branch as compare branch</w:t>
      </w:r>
    </w:p>
    <w:p w:rsidR="00BE6B19" w:rsidRDefault="00BE6B19" w:rsidP="00623CFA">
      <w:pPr>
        <w:pStyle w:val="ListParagraph"/>
        <w:numPr>
          <w:ilvl w:val="1"/>
          <w:numId w:val="1"/>
        </w:numPr>
      </w:pPr>
      <w:r>
        <w:t xml:space="preserve">Wait for </w:t>
      </w:r>
      <w:r w:rsidR="00623CFA">
        <w:t>Ying or me (for now) to merge pull request</w:t>
      </w:r>
    </w:p>
    <w:p w:rsidR="00212782" w:rsidRDefault="00212782" w:rsidP="00212782">
      <w:pPr>
        <w:pStyle w:val="ListParagraph"/>
        <w:ind w:left="1080"/>
      </w:pPr>
    </w:p>
    <w:p w:rsidR="00212782" w:rsidRDefault="00212782" w:rsidP="00212782">
      <w:pPr>
        <w:pStyle w:val="ListParagraph"/>
        <w:numPr>
          <w:ilvl w:val="0"/>
          <w:numId w:val="1"/>
        </w:numPr>
      </w:pPr>
      <w:r>
        <w:t>Always fetch from upstream and merge before starting work to pull all changes made to master branch</w:t>
      </w:r>
    </w:p>
    <w:p w:rsidR="00212782" w:rsidRDefault="00212782" w:rsidP="00212782"/>
    <w:p w:rsidR="00212782" w:rsidRDefault="00212782" w:rsidP="00212782">
      <w:pPr>
        <w:pStyle w:val="ListParagraph"/>
        <w:numPr>
          <w:ilvl w:val="0"/>
          <w:numId w:val="1"/>
        </w:numPr>
      </w:pPr>
      <w:r>
        <w:t>Do not include local files (files containing the local settings like DB login details, etc.)</w:t>
      </w:r>
    </w:p>
    <w:p w:rsidR="00212782" w:rsidRDefault="00212782" w:rsidP="00212782">
      <w:pPr>
        <w:pStyle w:val="ListParagraph"/>
        <w:numPr>
          <w:ilvl w:val="1"/>
          <w:numId w:val="1"/>
        </w:numPr>
      </w:pPr>
      <w:r>
        <w:t xml:space="preserve">To achieve this in </w:t>
      </w:r>
      <w:proofErr w:type="spellStart"/>
      <w:r>
        <w:t>egit</w:t>
      </w:r>
      <w:proofErr w:type="spellEnd"/>
      <w:r>
        <w:t xml:space="preserve">. Expand project </w:t>
      </w:r>
    </w:p>
    <w:p w:rsidR="00212782" w:rsidRDefault="00212782" w:rsidP="00212782">
      <w:pPr>
        <w:pStyle w:val="ListParagraph"/>
        <w:numPr>
          <w:ilvl w:val="1"/>
          <w:numId w:val="1"/>
        </w:numPr>
      </w:pPr>
      <w:r>
        <w:t>Navigate to file</w:t>
      </w:r>
    </w:p>
    <w:p w:rsidR="00212782" w:rsidRDefault="00212782" w:rsidP="00212782">
      <w:pPr>
        <w:pStyle w:val="ListParagraph"/>
        <w:numPr>
          <w:ilvl w:val="1"/>
          <w:numId w:val="1"/>
        </w:numPr>
      </w:pPr>
      <w:r>
        <w:t>Right click on file&gt;team&gt;ignore</w:t>
      </w:r>
    </w:p>
    <w:p w:rsidR="00212782" w:rsidRDefault="00212782" w:rsidP="00212782">
      <w:pPr>
        <w:pStyle w:val="ListParagraph"/>
        <w:numPr>
          <w:ilvl w:val="1"/>
          <w:numId w:val="1"/>
        </w:numPr>
      </w:pPr>
      <w:r>
        <w:t>If file is already committed. Right click&gt;team&gt;remove from index and then ignore</w:t>
      </w:r>
    </w:p>
    <w:p w:rsidR="00623CFA" w:rsidRDefault="00623CFA" w:rsidP="00623CFA">
      <w:pPr>
        <w:ind w:left="360"/>
      </w:pPr>
      <w:bookmarkStart w:id="0" w:name="_GoBack"/>
      <w:bookmarkEnd w:id="0"/>
    </w:p>
    <w:sectPr w:rsidR="0062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81F"/>
    <w:multiLevelType w:val="hybridMultilevel"/>
    <w:tmpl w:val="3312B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FE"/>
    <w:rsid w:val="00212782"/>
    <w:rsid w:val="002A29CD"/>
    <w:rsid w:val="00623CFA"/>
    <w:rsid w:val="00687BFE"/>
    <w:rsid w:val="00B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CAEE-4DA8-4AAD-A256-E1C1B624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jir_000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96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hajirnis.a@husky.neu.edu</dc:creator>
  <cp:keywords/>
  <dc:description/>
  <cp:lastModifiedBy>hajirnis.a@husky.neu.edu</cp:lastModifiedBy>
  <cp:revision>1</cp:revision>
  <dcterms:created xsi:type="dcterms:W3CDTF">2013-10-01T18:22:00Z</dcterms:created>
  <dcterms:modified xsi:type="dcterms:W3CDTF">2013-10-01T19:58:00Z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